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9729BE" w:rsidP="00C6554A">
      <w:pPr>
        <w:pStyle w:val="Title"/>
      </w:pPr>
      <w:r>
        <w:t>Lab Assignment</w:t>
      </w:r>
    </w:p>
    <w:p w:rsidR="00C6554A" w:rsidRPr="00D5413C" w:rsidRDefault="009729BE" w:rsidP="00C6554A">
      <w:pPr>
        <w:pStyle w:val="Subtitle"/>
      </w:pPr>
      <w:r>
        <w:t>ARCHITECTURAL ISSUES</w:t>
      </w:r>
    </w:p>
    <w:p w:rsidR="00C6554A" w:rsidRDefault="009729BE" w:rsidP="00C6554A">
      <w:pPr>
        <w:pStyle w:val="ContactInfo"/>
      </w:pPr>
      <w:r>
        <w:t>SHAHZEB</w:t>
      </w:r>
      <w:r w:rsidR="00C6554A">
        <w:t xml:space="preserve"> | </w:t>
      </w:r>
      <w:r>
        <w:t>SP22-BSE-073</w:t>
      </w:r>
      <w:r w:rsidR="00C6554A">
        <w:t xml:space="preserve"> |</w:t>
      </w:r>
      <w:r w:rsidR="00C6554A" w:rsidRPr="00D5413C">
        <w:t xml:space="preserve"> </w:t>
      </w:r>
      <w:r>
        <w:t>DEC 31,2025</w:t>
      </w:r>
      <w:r w:rsidR="00C6554A">
        <w:br w:type="page"/>
      </w:r>
    </w:p>
    <w:p w:rsidR="00C6554A" w:rsidRDefault="00CF7F9A" w:rsidP="00C6554A">
      <w:pPr>
        <w:pStyle w:val="Heading1"/>
      </w:pPr>
      <w:r>
        <w:lastRenderedPageBreak/>
        <w:t>CHOOSEN SOFTWARES BY ME</w:t>
      </w:r>
    </w:p>
    <w:p w:rsidR="0046696E" w:rsidRPr="0046696E" w:rsidRDefault="006A5066" w:rsidP="0046696E">
      <w:r>
        <w:t xml:space="preserve">Ma </w:t>
      </w:r>
      <w:proofErr w:type="spellStart"/>
      <w:r>
        <w:t>na</w:t>
      </w:r>
      <w:proofErr w:type="spellEnd"/>
      <w:r>
        <w:t xml:space="preserve"> windows vista ma identify </w:t>
      </w:r>
      <w:proofErr w:type="spellStart"/>
      <w:r>
        <w:t>kara</w:t>
      </w:r>
      <w:proofErr w:type="spellEnd"/>
      <w:r>
        <w:t xml:space="preserve"> ha driver compatibility issue </w:t>
      </w:r>
      <w:proofErr w:type="spellStart"/>
      <w:r>
        <w:t>ko</w:t>
      </w:r>
      <w:proofErr w:type="spellEnd"/>
      <w:r>
        <w:t>.</w:t>
      </w:r>
    </w:p>
    <w:p w:rsidR="00730DBC" w:rsidRDefault="00730DBC" w:rsidP="00730DBC">
      <w:pPr>
        <w:pStyle w:val="Heading3"/>
      </w:pPr>
      <w:r>
        <w:rPr>
          <w:rStyle w:val="Strong"/>
          <w:b w:val="0"/>
          <w:bCs w:val="0"/>
        </w:rPr>
        <w:t>Windows Vista</w:t>
      </w:r>
    </w:p>
    <w:p w:rsidR="00730DBC" w:rsidRDefault="00730DBC" w:rsidP="00730DBC">
      <w:pPr>
        <w:numPr>
          <w:ilvl w:val="0"/>
          <w:numId w:val="24"/>
        </w:numPr>
        <w:spacing w:before="100" w:beforeAutospacing="1" w:after="100" w:afterAutospacing="1" w:line="240" w:lineRule="auto"/>
      </w:pPr>
      <w:r w:rsidRPr="00730DBC">
        <w:rPr>
          <w:b/>
          <w:bCs/>
        </w:rPr>
        <w:t>Flaw</w:t>
      </w:r>
      <w:r>
        <w:t xml:space="preserve">: </w:t>
      </w:r>
      <w:r>
        <w:rPr>
          <w:b/>
          <w:bCs/>
        </w:rPr>
        <w:t>Driver Compatibility Issue</w:t>
      </w:r>
    </w:p>
    <w:p w:rsidR="00730DBC" w:rsidRDefault="00730DBC" w:rsidP="00730DBC">
      <w:pPr>
        <w:numPr>
          <w:ilvl w:val="0"/>
          <w:numId w:val="24"/>
        </w:numPr>
        <w:spacing w:before="100" w:beforeAutospacing="1" w:after="100" w:afterAutospacing="1" w:line="240" w:lineRule="auto"/>
      </w:pPr>
      <w:r w:rsidRPr="00730DBC">
        <w:rPr>
          <w:b/>
          <w:bCs/>
        </w:rPr>
        <w:t>Fix</w:t>
      </w:r>
      <w:r>
        <w:t>: Microsoft worked with hardware manufacturers to update drivers, provided a compatibility mode for legacy drivers, and expanded the Windows Update platform to distribute updated drivers. They also improved developer tools to help manufacturers create compatible drivers.</w:t>
      </w:r>
    </w:p>
    <w:p w:rsidR="00734A3C" w:rsidRDefault="00734A3C" w:rsidP="00734A3C">
      <w:pPr>
        <w:pStyle w:val="Heading3"/>
      </w:pPr>
      <w:r>
        <w:rPr>
          <w:rStyle w:val="Strong"/>
          <w:b w:val="0"/>
          <w:bCs w:val="0"/>
        </w:rPr>
        <w:t>Lessons Learned</w:t>
      </w:r>
    </w:p>
    <w:p w:rsidR="00734A3C" w:rsidRPr="00F653C3" w:rsidRDefault="00734A3C" w:rsidP="00734A3C">
      <w:pPr>
        <w:pStyle w:val="NormalWeb"/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</w:pPr>
      <w:r w:rsidRPr="00F653C3"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t>The Windows Vista driver compatibility problem underscored the importance of:</w:t>
      </w:r>
    </w:p>
    <w:p w:rsidR="00734A3C" w:rsidRDefault="00734A3C" w:rsidP="00734A3C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F653C3">
        <w:rPr>
          <w:b/>
          <w:bCs/>
        </w:rPr>
        <w:t>Backward Compatibility</w:t>
      </w:r>
      <w:r>
        <w:t>: Maintaining some level of compatibility with older drivers to ease the transition.</w:t>
      </w:r>
    </w:p>
    <w:p w:rsidR="00734A3C" w:rsidRDefault="00734A3C" w:rsidP="00734A3C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F653C3">
        <w:rPr>
          <w:b/>
          <w:bCs/>
        </w:rPr>
        <w:t>Vendor Collaboration</w:t>
      </w:r>
      <w:r>
        <w:t>: Working closely with hardware manufacturers from the early stages of OS development.</w:t>
      </w:r>
    </w:p>
    <w:p w:rsidR="00734A3C" w:rsidRDefault="00734A3C" w:rsidP="00734A3C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F653C3">
        <w:rPr>
          <w:b/>
          <w:bCs/>
        </w:rPr>
        <w:t>Clear Communication</w:t>
      </w:r>
      <w:r>
        <w:t>: Explaining architectural changes to users and developers early to prepare them for the transition.</w:t>
      </w:r>
    </w:p>
    <w:p w:rsidR="00734A3C" w:rsidRDefault="00734A3C" w:rsidP="00734A3C">
      <w:pPr>
        <w:spacing w:before="100" w:beforeAutospacing="1" w:after="100" w:afterAutospacing="1" w:line="240" w:lineRule="auto"/>
      </w:pPr>
    </w:p>
    <w:p w:rsidR="00730DBC" w:rsidRDefault="00730DBC" w:rsidP="00730DBC">
      <w:pPr>
        <w:pStyle w:val="Heading3"/>
      </w:pPr>
      <w:r>
        <w:rPr>
          <w:rStyle w:val="Strong"/>
          <w:b w:val="0"/>
          <w:bCs w:val="0"/>
        </w:rPr>
        <w:t>2. Windows XP</w:t>
      </w:r>
    </w:p>
    <w:p w:rsidR="00730DBC" w:rsidRDefault="00730DBC" w:rsidP="00730DB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Flaw</w:t>
      </w:r>
      <w:r>
        <w:t xml:space="preserve">: </w:t>
      </w:r>
      <w:r>
        <w:rPr>
          <w:rStyle w:val="Strong"/>
        </w:rPr>
        <w:t>Security Vulnerabilities</w:t>
      </w:r>
    </w:p>
    <w:p w:rsidR="00730DBC" w:rsidRDefault="00730DBC" w:rsidP="00730DB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Fix</w:t>
      </w:r>
      <w:r>
        <w:t xml:space="preserve">: Microsoft introduced </w:t>
      </w:r>
      <w:r>
        <w:rPr>
          <w:rStyle w:val="Strong"/>
        </w:rPr>
        <w:t>Service Pack 2 (SP2)</w:t>
      </w:r>
      <w:r>
        <w:t xml:space="preserve">, which enhanced security by introducing features like a built-in </w:t>
      </w:r>
      <w:r>
        <w:rPr>
          <w:rStyle w:val="Strong"/>
        </w:rPr>
        <w:t>firewall</w:t>
      </w:r>
      <w:r>
        <w:t xml:space="preserve">, </w:t>
      </w:r>
      <w:r>
        <w:rPr>
          <w:rStyle w:val="Strong"/>
        </w:rPr>
        <w:t>Data Execution Prevention (DEP)</w:t>
      </w:r>
      <w:r>
        <w:t xml:space="preserve">, and </w:t>
      </w:r>
      <w:r>
        <w:rPr>
          <w:rStyle w:val="Strong"/>
        </w:rPr>
        <w:t>Windows Update</w:t>
      </w:r>
      <w:r>
        <w:t xml:space="preserve"> for automatic security patch installation. They also improved user account controls to reduce exposure to threats.</w:t>
      </w:r>
    </w:p>
    <w:p w:rsidR="00730DBC" w:rsidRDefault="00730DBC" w:rsidP="00730DBC">
      <w:pPr>
        <w:pStyle w:val="Heading3"/>
      </w:pPr>
      <w:r>
        <w:rPr>
          <w:rStyle w:val="Strong"/>
          <w:b w:val="0"/>
          <w:bCs w:val="0"/>
        </w:rPr>
        <w:t>3. Google Chrome</w:t>
      </w:r>
    </w:p>
    <w:p w:rsidR="00730DBC" w:rsidRDefault="00730DBC" w:rsidP="00730DBC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Flaw</w:t>
      </w:r>
      <w:r>
        <w:t xml:space="preserve">: </w:t>
      </w:r>
      <w:r>
        <w:rPr>
          <w:rStyle w:val="Strong"/>
        </w:rPr>
        <w:t>Memory Usage Issues</w:t>
      </w:r>
    </w:p>
    <w:p w:rsidR="00730DBC" w:rsidRDefault="00730DBC" w:rsidP="00730DBC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Fix</w:t>
      </w:r>
      <w:r>
        <w:t xml:space="preserve">: Google implemented the </w:t>
      </w:r>
      <w:r>
        <w:rPr>
          <w:rStyle w:val="Strong"/>
        </w:rPr>
        <w:t>multi-process architecture</w:t>
      </w:r>
      <w:r>
        <w:t xml:space="preserve"> to separate tabs into different processes, isolating them from one another to improve stability and reduce memory consumption. They also optimized memory management through various updates, leading to better resource utilization.</w:t>
      </w:r>
    </w:p>
    <w:p w:rsidR="00730DBC" w:rsidRDefault="00730DBC" w:rsidP="00730DBC">
      <w:pPr>
        <w:pStyle w:val="Heading3"/>
      </w:pPr>
      <w:r>
        <w:rPr>
          <w:rStyle w:val="Strong"/>
          <w:b w:val="0"/>
          <w:bCs w:val="0"/>
        </w:rPr>
        <w:t>4. iOS (iPhone OS)</w:t>
      </w:r>
    </w:p>
    <w:p w:rsidR="00730DBC" w:rsidRDefault="00730DBC" w:rsidP="00730DBC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Flaw</w:t>
      </w:r>
      <w:r>
        <w:t xml:space="preserve">: </w:t>
      </w:r>
      <w:r>
        <w:rPr>
          <w:rStyle w:val="Strong"/>
        </w:rPr>
        <w:t>App Compatibility and Performance Issues</w:t>
      </w:r>
    </w:p>
    <w:p w:rsidR="00730DBC" w:rsidRDefault="00730DBC" w:rsidP="00730DBC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Fix</w:t>
      </w:r>
      <w:r>
        <w:t xml:space="preserve">: Apple made changes by introducing </w:t>
      </w:r>
      <w:r>
        <w:rPr>
          <w:rStyle w:val="Strong"/>
        </w:rPr>
        <w:t>App Thinning</w:t>
      </w:r>
      <w:r>
        <w:t xml:space="preserve"> and </w:t>
      </w:r>
      <w:r>
        <w:rPr>
          <w:rStyle w:val="Strong"/>
        </w:rPr>
        <w:t>64-bit support</w:t>
      </w:r>
      <w:r>
        <w:t xml:space="preserve"> to ensure apps ran efficiently on different device models. They also released new developer tools and improved backwards compatibility to ensure smooth app performance across various iOS versions.</w:t>
      </w:r>
    </w:p>
    <w:p w:rsidR="00730DBC" w:rsidRDefault="00730DBC" w:rsidP="00730DBC">
      <w:pPr>
        <w:pStyle w:val="Heading3"/>
      </w:pPr>
      <w:r>
        <w:rPr>
          <w:rStyle w:val="Strong"/>
          <w:b w:val="0"/>
          <w:bCs w:val="0"/>
        </w:rPr>
        <w:t>5. Windows 95</w:t>
      </w:r>
    </w:p>
    <w:p w:rsidR="00730DBC" w:rsidRDefault="00730DBC" w:rsidP="00730DBC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Flaw</w:t>
      </w:r>
      <w:r>
        <w:t xml:space="preserve">: </w:t>
      </w:r>
      <w:r>
        <w:rPr>
          <w:rStyle w:val="Strong"/>
        </w:rPr>
        <w:t>System Instability and Software Crashes</w:t>
      </w:r>
    </w:p>
    <w:p w:rsidR="00730DBC" w:rsidRDefault="00730DBC" w:rsidP="00730DBC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Fix</w:t>
      </w:r>
      <w:r>
        <w:t xml:space="preserve">: Microsoft implemented the </w:t>
      </w:r>
      <w:r>
        <w:rPr>
          <w:rStyle w:val="Strong"/>
        </w:rPr>
        <w:t>Windows 95 OSR2 (OEM Service Release 2)</w:t>
      </w:r>
      <w:r>
        <w:t xml:space="preserve"> update, which included system stability improvements, better memory management, and a more reliable file system (FAT32). This update also brought enhanced hardware support and a more stable user interface.</w:t>
      </w:r>
    </w:p>
    <w:p w:rsidR="00F653C3" w:rsidRDefault="00F653C3" w:rsidP="00131A1A"/>
    <w:p w:rsidR="00F653C3" w:rsidRDefault="00F653C3" w:rsidP="00F653C3">
      <w:pPr>
        <w:pStyle w:val="Heading3"/>
      </w:pPr>
      <w:r>
        <w:rPr>
          <w:rStyle w:val="Strong"/>
          <w:b w:val="0"/>
          <w:bCs w:val="0"/>
        </w:rPr>
        <w:t>Lessons Learned</w:t>
      </w:r>
    </w:p>
    <w:p w:rsidR="00F653C3" w:rsidRPr="00F653C3" w:rsidRDefault="00F653C3" w:rsidP="00F653C3">
      <w:pPr>
        <w:pStyle w:val="NormalWeb"/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</w:pPr>
      <w:r w:rsidRPr="00F653C3"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t>The Windows Vista driver compatibility problem underscored the importance of:</w:t>
      </w:r>
    </w:p>
    <w:p w:rsidR="00F653C3" w:rsidRDefault="00F653C3" w:rsidP="00F653C3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F653C3">
        <w:rPr>
          <w:b/>
          <w:bCs/>
        </w:rPr>
        <w:t>Backward Compatibility</w:t>
      </w:r>
      <w:r>
        <w:t>: Maintaining some level of compatibility with older drivers to ease the transition.</w:t>
      </w:r>
    </w:p>
    <w:p w:rsidR="00F653C3" w:rsidRDefault="00F653C3" w:rsidP="00F653C3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F653C3">
        <w:rPr>
          <w:b/>
          <w:bCs/>
        </w:rPr>
        <w:t>Vendor Collaboration</w:t>
      </w:r>
      <w:r>
        <w:t>: Working closely with hardware manufacturers from the early stages of OS development.</w:t>
      </w:r>
    </w:p>
    <w:p w:rsidR="00F653C3" w:rsidRDefault="00F653C3" w:rsidP="00F653C3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F653C3">
        <w:rPr>
          <w:b/>
          <w:bCs/>
        </w:rPr>
        <w:t>Clear Communication</w:t>
      </w:r>
      <w:r>
        <w:t>: Explaining architectural changes to users and developers early to prepare them for the transition.</w:t>
      </w:r>
    </w:p>
    <w:p w:rsidR="009B3DC4" w:rsidRDefault="006A5066" w:rsidP="00131A1A">
      <w:pPr>
        <w:rPr>
          <w:rStyle w:val="Strong"/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</w:pPr>
      <w:r w:rsidRPr="006A5066">
        <w:rPr>
          <w:rStyle w:val="Strong"/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 xml:space="preserve">My Solution: </w:t>
      </w:r>
    </w:p>
    <w:p w:rsidR="00A621CC" w:rsidRDefault="00A621CC" w:rsidP="00131A1A">
      <w:pPr>
        <w:rPr>
          <w:rStyle w:val="Strong"/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</w:pPr>
    </w:p>
    <w:p w:rsidR="00A621CC" w:rsidRDefault="00A621CC" w:rsidP="00131A1A">
      <w:pPr>
        <w:rPr>
          <w:rStyle w:val="Strong"/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</w:pPr>
      <w:r>
        <w:rPr>
          <w:rStyle w:val="Strong"/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>SAVE THIS CODE IN SEPARATE CLASS AND DEVICE MANAGER CLASS CODE IN ANOTHER CLASS</w:t>
      </w:r>
    </w:p>
    <w:p w:rsidR="00A621CC" w:rsidRDefault="00A621CC" w:rsidP="00131A1A">
      <w:pPr>
        <w:rPr>
          <w:rStyle w:val="Strong"/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</w:pPr>
    </w:p>
    <w:p w:rsidR="00804595" w:rsidRPr="00EF3064" w:rsidRDefault="00804595" w:rsidP="00804595">
      <w:pPr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</w:pPr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from </w:t>
      </w:r>
      <w:proofErr w:type="spellStart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abc</w:t>
      </w:r>
      <w:proofErr w:type="spellEnd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import ABC, </w:t>
      </w:r>
      <w:proofErr w:type="spellStart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abstractmethod</w:t>
      </w:r>
      <w:proofErr w:type="spellEnd"/>
    </w:p>
    <w:p w:rsidR="00804595" w:rsidRPr="00EF3064" w:rsidRDefault="00804595" w:rsidP="00804595">
      <w:pPr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</w:pPr>
    </w:p>
    <w:p w:rsidR="00804595" w:rsidRPr="00EF3064" w:rsidRDefault="00804595" w:rsidP="00804595">
      <w:pPr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</w:pPr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# Define an abstract base class for the Driver</w:t>
      </w:r>
    </w:p>
    <w:p w:rsidR="00804595" w:rsidRPr="00EF3064" w:rsidRDefault="00804595" w:rsidP="00804595">
      <w:pPr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</w:pPr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class Driver(ABC):</w:t>
      </w:r>
    </w:p>
    <w:p w:rsidR="00804595" w:rsidRPr="00EF3064" w:rsidRDefault="00804595" w:rsidP="00804595">
      <w:pPr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</w:pPr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   </w:t>
      </w:r>
    </w:p>
    <w:p w:rsidR="00804595" w:rsidRPr="00EF3064" w:rsidRDefault="00804595" w:rsidP="00804595">
      <w:pPr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</w:pPr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   @</w:t>
      </w:r>
      <w:proofErr w:type="spellStart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abstractmethod</w:t>
      </w:r>
      <w:proofErr w:type="spellEnd"/>
    </w:p>
    <w:p w:rsidR="00804595" w:rsidRPr="00EF3064" w:rsidRDefault="00804595" w:rsidP="00804595">
      <w:pPr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</w:pPr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lastRenderedPageBreak/>
        <w:t xml:space="preserve">    </w:t>
      </w:r>
      <w:proofErr w:type="spellStart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def</w:t>
      </w:r>
      <w:proofErr w:type="spellEnd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initialize(self):</w:t>
      </w:r>
    </w:p>
    <w:p w:rsidR="00804595" w:rsidRPr="00EF3064" w:rsidRDefault="00804595" w:rsidP="00804595">
      <w:pPr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</w:pPr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       pass</w:t>
      </w:r>
    </w:p>
    <w:p w:rsidR="00804595" w:rsidRPr="00EF3064" w:rsidRDefault="00804595" w:rsidP="00804595">
      <w:pPr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</w:pPr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   </w:t>
      </w:r>
    </w:p>
    <w:p w:rsidR="00804595" w:rsidRPr="00EF3064" w:rsidRDefault="00804595" w:rsidP="00804595">
      <w:pPr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</w:pPr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   @</w:t>
      </w:r>
      <w:proofErr w:type="spellStart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abstractmethod</w:t>
      </w:r>
      <w:proofErr w:type="spellEnd"/>
    </w:p>
    <w:p w:rsidR="00804595" w:rsidRPr="00EF3064" w:rsidRDefault="00804595" w:rsidP="00804595">
      <w:pPr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</w:pPr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   </w:t>
      </w:r>
      <w:proofErr w:type="spellStart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def</w:t>
      </w:r>
      <w:proofErr w:type="spellEnd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</w:t>
      </w:r>
      <w:proofErr w:type="spellStart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get_device_status</w:t>
      </w:r>
      <w:proofErr w:type="spellEnd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(self):</w:t>
      </w:r>
    </w:p>
    <w:p w:rsidR="00804595" w:rsidRPr="00EF3064" w:rsidRDefault="00804595" w:rsidP="00804595">
      <w:pPr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</w:pPr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       pass</w:t>
      </w:r>
    </w:p>
    <w:p w:rsidR="00804595" w:rsidRPr="00EF3064" w:rsidRDefault="00804595" w:rsidP="00804595">
      <w:pPr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</w:pPr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   </w:t>
      </w:r>
    </w:p>
    <w:p w:rsidR="00804595" w:rsidRPr="00EF3064" w:rsidRDefault="00804595" w:rsidP="00804595">
      <w:pPr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</w:pPr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   @</w:t>
      </w:r>
      <w:proofErr w:type="spellStart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abstractmethod</w:t>
      </w:r>
      <w:proofErr w:type="spellEnd"/>
    </w:p>
    <w:p w:rsidR="00804595" w:rsidRPr="00EF3064" w:rsidRDefault="00804595" w:rsidP="00804595">
      <w:pPr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</w:pPr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   </w:t>
      </w:r>
      <w:proofErr w:type="spellStart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def</w:t>
      </w:r>
      <w:proofErr w:type="spellEnd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</w:t>
      </w:r>
      <w:proofErr w:type="spellStart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send_</w:t>
      </w:r>
      <w:proofErr w:type="gramStart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data</w:t>
      </w:r>
      <w:proofErr w:type="spellEnd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(</w:t>
      </w:r>
      <w:proofErr w:type="gramEnd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self, data):</w:t>
      </w:r>
    </w:p>
    <w:p w:rsidR="00804595" w:rsidRPr="00EF3064" w:rsidRDefault="00804595" w:rsidP="00804595">
      <w:pPr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</w:pPr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       pass</w:t>
      </w:r>
    </w:p>
    <w:p w:rsidR="00804595" w:rsidRPr="00EF3064" w:rsidRDefault="00804595" w:rsidP="00804595">
      <w:pPr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</w:pPr>
    </w:p>
    <w:p w:rsidR="00804595" w:rsidRPr="00EF3064" w:rsidRDefault="00804595" w:rsidP="00804595">
      <w:pPr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</w:pPr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# Old driver that uses legacy APIs</w:t>
      </w:r>
    </w:p>
    <w:p w:rsidR="00804595" w:rsidRPr="00EF3064" w:rsidRDefault="00804595" w:rsidP="00804595">
      <w:pPr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</w:pPr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class </w:t>
      </w:r>
      <w:proofErr w:type="spellStart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OldDriver</w:t>
      </w:r>
      <w:proofErr w:type="spellEnd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(Driver):</w:t>
      </w:r>
    </w:p>
    <w:p w:rsidR="00804595" w:rsidRPr="00EF3064" w:rsidRDefault="00804595" w:rsidP="00804595">
      <w:pPr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</w:pPr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   </w:t>
      </w:r>
    </w:p>
    <w:p w:rsidR="00804595" w:rsidRPr="00EF3064" w:rsidRDefault="00804595" w:rsidP="00804595">
      <w:pPr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</w:pPr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   </w:t>
      </w:r>
      <w:proofErr w:type="spellStart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def</w:t>
      </w:r>
      <w:proofErr w:type="spellEnd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initialize(self):</w:t>
      </w:r>
    </w:p>
    <w:p w:rsidR="00804595" w:rsidRPr="00EF3064" w:rsidRDefault="00804595" w:rsidP="00804595">
      <w:pPr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</w:pPr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       </w:t>
      </w:r>
      <w:proofErr w:type="gramStart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print(</w:t>
      </w:r>
      <w:proofErr w:type="gramEnd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"Initializing old driver using legacy methods...")</w:t>
      </w:r>
    </w:p>
    <w:p w:rsidR="00804595" w:rsidRPr="00EF3064" w:rsidRDefault="00804595" w:rsidP="00804595">
      <w:pPr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</w:pPr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       </w:t>
      </w:r>
    </w:p>
    <w:p w:rsidR="00804595" w:rsidRPr="00EF3064" w:rsidRDefault="00804595" w:rsidP="00804595">
      <w:pPr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</w:pPr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   </w:t>
      </w:r>
      <w:proofErr w:type="spellStart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def</w:t>
      </w:r>
      <w:proofErr w:type="spellEnd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</w:t>
      </w:r>
      <w:proofErr w:type="spellStart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get_device_status</w:t>
      </w:r>
      <w:proofErr w:type="spellEnd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(self):</w:t>
      </w:r>
    </w:p>
    <w:p w:rsidR="00804595" w:rsidRPr="00EF3064" w:rsidRDefault="00804595" w:rsidP="00804595">
      <w:pPr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</w:pPr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       return "Old Driver Status"</w:t>
      </w:r>
    </w:p>
    <w:p w:rsidR="00804595" w:rsidRPr="00EF3064" w:rsidRDefault="00804595" w:rsidP="00804595">
      <w:pPr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</w:pPr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   </w:t>
      </w:r>
    </w:p>
    <w:p w:rsidR="00804595" w:rsidRPr="00EF3064" w:rsidRDefault="00804595" w:rsidP="00804595">
      <w:pPr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</w:pPr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   </w:t>
      </w:r>
      <w:proofErr w:type="spellStart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def</w:t>
      </w:r>
      <w:proofErr w:type="spellEnd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</w:t>
      </w:r>
      <w:proofErr w:type="spellStart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send_</w:t>
      </w:r>
      <w:proofErr w:type="gramStart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data</w:t>
      </w:r>
      <w:proofErr w:type="spellEnd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(</w:t>
      </w:r>
      <w:proofErr w:type="gramEnd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self, data):</w:t>
      </w:r>
    </w:p>
    <w:p w:rsidR="00804595" w:rsidRPr="00EF3064" w:rsidRDefault="00804595" w:rsidP="00804595">
      <w:pPr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</w:pPr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       </w:t>
      </w:r>
      <w:proofErr w:type="gramStart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print(</w:t>
      </w:r>
      <w:proofErr w:type="spellStart"/>
      <w:proofErr w:type="gramEnd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f"Sending</w:t>
      </w:r>
      <w:proofErr w:type="spellEnd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data via old driver: {data}")</w:t>
      </w:r>
    </w:p>
    <w:p w:rsidR="00804595" w:rsidRPr="00EF3064" w:rsidRDefault="00804595" w:rsidP="00804595">
      <w:pPr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</w:pPr>
    </w:p>
    <w:p w:rsidR="00804595" w:rsidRPr="00EF3064" w:rsidRDefault="00804595" w:rsidP="00804595">
      <w:pPr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</w:pPr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# New driver that uses modern APIs</w:t>
      </w:r>
    </w:p>
    <w:p w:rsidR="00804595" w:rsidRPr="00EF3064" w:rsidRDefault="00804595" w:rsidP="00804595">
      <w:pPr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</w:pPr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lastRenderedPageBreak/>
        <w:t xml:space="preserve">class </w:t>
      </w:r>
      <w:proofErr w:type="spellStart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NewDriver</w:t>
      </w:r>
      <w:proofErr w:type="spellEnd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(Driver):</w:t>
      </w:r>
    </w:p>
    <w:p w:rsidR="00804595" w:rsidRPr="00EF3064" w:rsidRDefault="00804595" w:rsidP="00804595">
      <w:pPr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</w:pPr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   </w:t>
      </w:r>
    </w:p>
    <w:p w:rsidR="00804595" w:rsidRPr="00EF3064" w:rsidRDefault="00804595" w:rsidP="00804595">
      <w:pPr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</w:pPr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   </w:t>
      </w:r>
      <w:proofErr w:type="spellStart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def</w:t>
      </w:r>
      <w:proofErr w:type="spellEnd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initialize(self):</w:t>
      </w:r>
    </w:p>
    <w:p w:rsidR="00804595" w:rsidRPr="00EF3064" w:rsidRDefault="00804595" w:rsidP="00804595">
      <w:pPr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</w:pPr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       </w:t>
      </w:r>
      <w:proofErr w:type="gramStart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print(</w:t>
      </w:r>
      <w:proofErr w:type="gramEnd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"Initializing new driver using modern methods...")</w:t>
      </w:r>
    </w:p>
    <w:p w:rsidR="00804595" w:rsidRPr="00EF3064" w:rsidRDefault="00804595" w:rsidP="00804595">
      <w:pPr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</w:pPr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       </w:t>
      </w:r>
    </w:p>
    <w:p w:rsidR="00804595" w:rsidRPr="00EF3064" w:rsidRDefault="00804595" w:rsidP="00804595">
      <w:pPr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</w:pPr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   </w:t>
      </w:r>
      <w:proofErr w:type="spellStart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def</w:t>
      </w:r>
      <w:proofErr w:type="spellEnd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</w:t>
      </w:r>
      <w:proofErr w:type="spellStart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get_device_status</w:t>
      </w:r>
      <w:proofErr w:type="spellEnd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(self):</w:t>
      </w:r>
    </w:p>
    <w:p w:rsidR="00804595" w:rsidRPr="00EF3064" w:rsidRDefault="00804595" w:rsidP="00804595">
      <w:pPr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</w:pPr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       return "New Driver Status"</w:t>
      </w:r>
    </w:p>
    <w:p w:rsidR="00804595" w:rsidRPr="00EF3064" w:rsidRDefault="00804595" w:rsidP="00804595">
      <w:pPr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</w:pPr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   </w:t>
      </w:r>
    </w:p>
    <w:p w:rsidR="00804595" w:rsidRPr="00EF3064" w:rsidRDefault="00804595" w:rsidP="00804595">
      <w:pPr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</w:pPr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   </w:t>
      </w:r>
      <w:proofErr w:type="spellStart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def</w:t>
      </w:r>
      <w:proofErr w:type="spellEnd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</w:t>
      </w:r>
      <w:proofErr w:type="spellStart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send_</w:t>
      </w:r>
      <w:proofErr w:type="gramStart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data</w:t>
      </w:r>
      <w:proofErr w:type="spellEnd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(</w:t>
      </w:r>
      <w:proofErr w:type="gramEnd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self, data):</w:t>
      </w:r>
    </w:p>
    <w:p w:rsidR="00804595" w:rsidRPr="00EF3064" w:rsidRDefault="00804595" w:rsidP="00804595">
      <w:pPr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</w:pPr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       </w:t>
      </w:r>
      <w:proofErr w:type="gramStart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print(</w:t>
      </w:r>
      <w:proofErr w:type="spellStart"/>
      <w:proofErr w:type="gramEnd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f"Sending</w:t>
      </w:r>
      <w:proofErr w:type="spellEnd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data via new driver: {data}")</w:t>
      </w:r>
    </w:p>
    <w:p w:rsidR="00804595" w:rsidRPr="00EF3064" w:rsidRDefault="00804595" w:rsidP="00804595">
      <w:pPr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</w:pPr>
    </w:p>
    <w:p w:rsidR="00804595" w:rsidRPr="00EF3064" w:rsidRDefault="00804595" w:rsidP="00804595">
      <w:pPr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</w:pPr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#### Adapter for backward compatibility (Old Driver Wrapper)</w:t>
      </w:r>
    </w:p>
    <w:p w:rsidR="00804595" w:rsidRPr="00EF3064" w:rsidRDefault="00804595" w:rsidP="00804595">
      <w:pPr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</w:pPr>
    </w:p>
    <w:p w:rsidR="00804595" w:rsidRPr="00EF3064" w:rsidRDefault="00804595" w:rsidP="00804595">
      <w:pPr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</w:pPr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class </w:t>
      </w:r>
      <w:proofErr w:type="spellStart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OldDriverAdapter</w:t>
      </w:r>
      <w:proofErr w:type="spellEnd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(Driver):</w:t>
      </w:r>
    </w:p>
    <w:p w:rsidR="00804595" w:rsidRPr="00EF3064" w:rsidRDefault="00804595" w:rsidP="00804595">
      <w:pPr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</w:pPr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   """</w:t>
      </w:r>
    </w:p>
    <w:p w:rsidR="00804595" w:rsidRPr="00EF3064" w:rsidRDefault="00804595" w:rsidP="00804595">
      <w:pPr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</w:pPr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   Adapter class to ensure backward compatibility with the old driver.</w:t>
      </w:r>
    </w:p>
    <w:p w:rsidR="00804595" w:rsidRPr="00EF3064" w:rsidRDefault="00804595" w:rsidP="00804595">
      <w:pPr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</w:pPr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   It wraps the old driver in a way that it can be used with the new system.</w:t>
      </w:r>
    </w:p>
    <w:p w:rsidR="00804595" w:rsidRPr="00EF3064" w:rsidRDefault="00804595" w:rsidP="00804595">
      <w:pPr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</w:pPr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   """</w:t>
      </w:r>
    </w:p>
    <w:p w:rsidR="00804595" w:rsidRPr="00EF3064" w:rsidRDefault="00804595" w:rsidP="00804595">
      <w:pPr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</w:pPr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   </w:t>
      </w:r>
    </w:p>
    <w:p w:rsidR="00804595" w:rsidRPr="00EF3064" w:rsidRDefault="00804595" w:rsidP="00804595">
      <w:pPr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</w:pPr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   </w:t>
      </w:r>
      <w:proofErr w:type="spellStart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def</w:t>
      </w:r>
      <w:proofErr w:type="spellEnd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__</w:t>
      </w:r>
      <w:proofErr w:type="spellStart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init</w:t>
      </w:r>
      <w:proofErr w:type="spellEnd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_</w:t>
      </w:r>
      <w:proofErr w:type="gramStart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_(</w:t>
      </w:r>
      <w:proofErr w:type="gramEnd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self, </w:t>
      </w:r>
      <w:proofErr w:type="spellStart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old_driver</w:t>
      </w:r>
      <w:proofErr w:type="spellEnd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: </w:t>
      </w:r>
      <w:proofErr w:type="spellStart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OldDriver</w:t>
      </w:r>
      <w:proofErr w:type="spellEnd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):</w:t>
      </w:r>
    </w:p>
    <w:p w:rsidR="00804595" w:rsidRPr="00EF3064" w:rsidRDefault="00804595" w:rsidP="00804595">
      <w:pPr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</w:pPr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       </w:t>
      </w:r>
      <w:proofErr w:type="spellStart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self.old_driver</w:t>
      </w:r>
      <w:proofErr w:type="spellEnd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= </w:t>
      </w:r>
      <w:proofErr w:type="spellStart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old_driver</w:t>
      </w:r>
      <w:proofErr w:type="spellEnd"/>
    </w:p>
    <w:p w:rsidR="00804595" w:rsidRPr="00EF3064" w:rsidRDefault="00804595" w:rsidP="00804595">
      <w:pPr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</w:pPr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   </w:t>
      </w:r>
    </w:p>
    <w:p w:rsidR="00804595" w:rsidRPr="00EF3064" w:rsidRDefault="00804595" w:rsidP="00804595">
      <w:pPr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</w:pPr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   </w:t>
      </w:r>
      <w:proofErr w:type="spellStart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def</w:t>
      </w:r>
      <w:proofErr w:type="spellEnd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initialize(self):</w:t>
      </w:r>
    </w:p>
    <w:p w:rsidR="00804595" w:rsidRPr="00EF3064" w:rsidRDefault="00804595" w:rsidP="00804595">
      <w:pPr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</w:pPr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       # Use legacy initialization method</w:t>
      </w:r>
    </w:p>
    <w:p w:rsidR="00804595" w:rsidRPr="00EF3064" w:rsidRDefault="00804595" w:rsidP="00804595">
      <w:pPr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</w:pPr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lastRenderedPageBreak/>
        <w:t xml:space="preserve">        </w:t>
      </w:r>
      <w:proofErr w:type="gramStart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print(</w:t>
      </w:r>
      <w:proofErr w:type="gramEnd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"Using adapter to initialize the old driver...")</w:t>
      </w:r>
    </w:p>
    <w:p w:rsidR="00804595" w:rsidRPr="00EF3064" w:rsidRDefault="00804595" w:rsidP="00804595">
      <w:pPr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</w:pPr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       </w:t>
      </w:r>
      <w:proofErr w:type="spellStart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self.old_</w:t>
      </w:r>
      <w:proofErr w:type="gramStart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driver.initialize</w:t>
      </w:r>
      <w:proofErr w:type="spellEnd"/>
      <w:proofErr w:type="gramEnd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()</w:t>
      </w:r>
    </w:p>
    <w:p w:rsidR="00804595" w:rsidRPr="00EF3064" w:rsidRDefault="00804595" w:rsidP="00804595">
      <w:pPr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</w:pPr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       </w:t>
      </w:r>
    </w:p>
    <w:p w:rsidR="00804595" w:rsidRPr="00EF3064" w:rsidRDefault="00804595" w:rsidP="00804595">
      <w:pPr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</w:pPr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   </w:t>
      </w:r>
      <w:proofErr w:type="spellStart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def</w:t>
      </w:r>
      <w:proofErr w:type="spellEnd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</w:t>
      </w:r>
      <w:proofErr w:type="spellStart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get_device_status</w:t>
      </w:r>
      <w:proofErr w:type="spellEnd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(self):</w:t>
      </w:r>
    </w:p>
    <w:p w:rsidR="00804595" w:rsidRPr="00EF3064" w:rsidRDefault="00804595" w:rsidP="00804595">
      <w:pPr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</w:pPr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       # Use the old driver to get the status</w:t>
      </w:r>
    </w:p>
    <w:p w:rsidR="00804595" w:rsidRPr="00EF3064" w:rsidRDefault="00804595" w:rsidP="00804595">
      <w:pPr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</w:pPr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       return </w:t>
      </w:r>
      <w:proofErr w:type="spellStart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self.old_driver.get_device_</w:t>
      </w:r>
      <w:proofErr w:type="gramStart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status</w:t>
      </w:r>
      <w:proofErr w:type="spellEnd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(</w:t>
      </w:r>
      <w:proofErr w:type="gramEnd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)</w:t>
      </w:r>
    </w:p>
    <w:p w:rsidR="00804595" w:rsidRPr="00EF3064" w:rsidRDefault="00804595" w:rsidP="00804595">
      <w:pPr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</w:pPr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   </w:t>
      </w:r>
      <w:bookmarkStart w:id="5" w:name="_GoBack"/>
      <w:bookmarkEnd w:id="5"/>
    </w:p>
    <w:p w:rsidR="00804595" w:rsidRPr="00EF3064" w:rsidRDefault="00804595" w:rsidP="00804595">
      <w:pPr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</w:pPr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   </w:t>
      </w:r>
      <w:proofErr w:type="spellStart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def</w:t>
      </w:r>
      <w:proofErr w:type="spellEnd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</w:t>
      </w:r>
      <w:proofErr w:type="spellStart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send_</w:t>
      </w:r>
      <w:proofErr w:type="gramStart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data</w:t>
      </w:r>
      <w:proofErr w:type="spellEnd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(</w:t>
      </w:r>
      <w:proofErr w:type="gramEnd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self, data):</w:t>
      </w:r>
    </w:p>
    <w:p w:rsidR="00804595" w:rsidRPr="00EF3064" w:rsidRDefault="00804595" w:rsidP="00804595">
      <w:pPr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</w:pPr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       # Use the old driver to send data</w:t>
      </w:r>
    </w:p>
    <w:p w:rsidR="008718A9" w:rsidRPr="00EF3064" w:rsidRDefault="00804595" w:rsidP="00804595">
      <w:pPr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</w:pPr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 xml:space="preserve">        </w:t>
      </w:r>
      <w:proofErr w:type="spellStart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self.old_</w:t>
      </w:r>
      <w:proofErr w:type="gramStart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driver.send</w:t>
      </w:r>
      <w:proofErr w:type="gramEnd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_data</w:t>
      </w:r>
      <w:proofErr w:type="spellEnd"/>
      <w:r w:rsidRPr="00EF3064">
        <w:rPr>
          <w:rStyle w:val="Strong"/>
          <w:rFonts w:asciiTheme="majorHAnsi" w:eastAsiaTheme="majorEastAsia" w:hAnsiTheme="majorHAnsi" w:cstheme="majorBidi"/>
          <w:color w:val="auto"/>
          <w:sz w:val="24"/>
          <w:szCs w:val="24"/>
        </w:rPr>
        <w:t>(data)</w:t>
      </w:r>
    </w:p>
    <w:p w:rsidR="006A5066" w:rsidRPr="006A5066" w:rsidRDefault="006A5066" w:rsidP="00131A1A">
      <w:pPr>
        <w:rPr>
          <w:rStyle w:val="Strong"/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</w:pPr>
    </w:p>
    <w:p w:rsidR="006A5066" w:rsidRPr="00A621CC" w:rsidRDefault="00A621CC" w:rsidP="00131A1A">
      <w:pPr>
        <w:rPr>
          <w:b/>
        </w:rPr>
      </w:pPr>
      <w:r w:rsidRPr="00A621CC">
        <w:rPr>
          <w:b/>
        </w:rPr>
        <w:t>CLASS DIVICE MANAGER</w:t>
      </w:r>
    </w:p>
    <w:p w:rsidR="00D63768" w:rsidRPr="00D63768" w:rsidRDefault="00D63768" w:rsidP="00A621CC">
      <w:pPr>
        <w:spacing w:line="240" w:lineRule="auto"/>
      </w:pPr>
    </w:p>
    <w:p w:rsidR="00804595" w:rsidRDefault="00804595" w:rsidP="00A621CC">
      <w:pPr>
        <w:spacing w:line="240" w:lineRule="auto"/>
      </w:pPr>
      <w:r>
        <w:t xml:space="preserve">class </w:t>
      </w:r>
      <w:proofErr w:type="spellStart"/>
      <w:r>
        <w:t>DeviceManager</w:t>
      </w:r>
      <w:proofErr w:type="spellEnd"/>
      <w:r>
        <w:t>:</w:t>
      </w:r>
    </w:p>
    <w:p w:rsidR="00804595" w:rsidRDefault="00A621CC" w:rsidP="00A621CC">
      <w:pPr>
        <w:spacing w:line="240" w:lineRule="auto"/>
      </w:pPr>
      <w:r>
        <w:t xml:space="preserve">  </w:t>
      </w:r>
    </w:p>
    <w:p w:rsidR="00804595" w:rsidRDefault="00804595" w:rsidP="00A621CC">
      <w:pPr>
        <w:spacing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driver: Driver):</w:t>
      </w:r>
    </w:p>
    <w:p w:rsidR="00804595" w:rsidRDefault="00804595" w:rsidP="00A621CC">
      <w:pPr>
        <w:spacing w:line="240" w:lineRule="auto"/>
      </w:pPr>
      <w:r>
        <w:t xml:space="preserve">        </w:t>
      </w:r>
      <w:proofErr w:type="spellStart"/>
      <w:proofErr w:type="gramStart"/>
      <w:r>
        <w:t>self.driver</w:t>
      </w:r>
      <w:proofErr w:type="spellEnd"/>
      <w:proofErr w:type="gramEnd"/>
      <w:r>
        <w:t xml:space="preserve"> = driver</w:t>
      </w:r>
    </w:p>
    <w:p w:rsidR="00804595" w:rsidRDefault="00804595" w:rsidP="00A621CC">
      <w:pPr>
        <w:spacing w:line="240" w:lineRule="auto"/>
      </w:pPr>
      <w:r>
        <w:t xml:space="preserve">        </w:t>
      </w:r>
      <w:proofErr w:type="spellStart"/>
      <w:proofErr w:type="gramStart"/>
      <w:r>
        <w:t>self.driver</w:t>
      </w:r>
      <w:proofErr w:type="gramEnd"/>
      <w:r>
        <w:t>.initialize</w:t>
      </w:r>
      <w:proofErr w:type="spellEnd"/>
      <w:r>
        <w:t>()</w:t>
      </w:r>
    </w:p>
    <w:p w:rsidR="00804595" w:rsidRDefault="00804595" w:rsidP="00A621CC">
      <w:pPr>
        <w:spacing w:line="240" w:lineRule="auto"/>
      </w:pPr>
      <w:r>
        <w:t xml:space="preserve">    </w:t>
      </w:r>
    </w:p>
    <w:p w:rsidR="00804595" w:rsidRDefault="00804595" w:rsidP="00A621CC">
      <w:pPr>
        <w:spacing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check_device_status</w:t>
      </w:r>
      <w:proofErr w:type="spellEnd"/>
      <w:r>
        <w:t>(self):</w:t>
      </w:r>
    </w:p>
    <w:p w:rsidR="00804595" w:rsidRDefault="00804595" w:rsidP="00A621CC">
      <w:pPr>
        <w:spacing w:line="240" w:lineRule="auto"/>
      </w:pPr>
      <w:r>
        <w:t xml:space="preserve">        status = </w:t>
      </w:r>
      <w:proofErr w:type="spellStart"/>
      <w:r>
        <w:t>self.driver.get_device_</w:t>
      </w:r>
      <w:proofErr w:type="gramStart"/>
      <w:r>
        <w:t>status</w:t>
      </w:r>
      <w:proofErr w:type="spellEnd"/>
      <w:r>
        <w:t>(</w:t>
      </w:r>
      <w:proofErr w:type="gramEnd"/>
      <w:r>
        <w:t>)</w:t>
      </w:r>
    </w:p>
    <w:p w:rsidR="00804595" w:rsidRDefault="00804595" w:rsidP="00A621CC">
      <w:pPr>
        <w:spacing w:line="240" w:lineRule="auto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f"Device</w:t>
      </w:r>
      <w:proofErr w:type="spellEnd"/>
      <w:r>
        <w:t xml:space="preserve"> Status: {status}")</w:t>
      </w:r>
    </w:p>
    <w:p w:rsidR="00804595" w:rsidRDefault="00804595" w:rsidP="00A621CC">
      <w:pPr>
        <w:spacing w:line="240" w:lineRule="auto"/>
      </w:pPr>
      <w:r>
        <w:t xml:space="preserve">    </w:t>
      </w:r>
    </w:p>
    <w:p w:rsidR="00804595" w:rsidRDefault="00804595" w:rsidP="00A621CC">
      <w:pPr>
        <w:spacing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send_device_</w:t>
      </w:r>
      <w:proofErr w:type="gramStart"/>
      <w:r>
        <w:t>data</w:t>
      </w:r>
      <w:proofErr w:type="spellEnd"/>
      <w:r>
        <w:t>(</w:t>
      </w:r>
      <w:proofErr w:type="gramEnd"/>
      <w:r>
        <w:t>self, data):</w:t>
      </w:r>
    </w:p>
    <w:p w:rsidR="00804595" w:rsidRDefault="00804595" w:rsidP="00A621CC">
      <w:pPr>
        <w:spacing w:line="240" w:lineRule="auto"/>
      </w:pPr>
      <w:r>
        <w:t xml:space="preserve">        </w:t>
      </w:r>
      <w:proofErr w:type="spellStart"/>
      <w:proofErr w:type="gramStart"/>
      <w:r>
        <w:t>self.driver</w:t>
      </w:r>
      <w:proofErr w:type="gramEnd"/>
      <w:r>
        <w:t>.send_data</w:t>
      </w:r>
      <w:proofErr w:type="spellEnd"/>
      <w:r>
        <w:t>(data)</w:t>
      </w:r>
    </w:p>
    <w:p w:rsidR="00804595" w:rsidRDefault="00804595" w:rsidP="00A621CC">
      <w:pPr>
        <w:spacing w:line="240" w:lineRule="auto"/>
      </w:pPr>
    </w:p>
    <w:p w:rsidR="00804595" w:rsidRDefault="00804595" w:rsidP="00A621CC">
      <w:pPr>
        <w:spacing w:line="240" w:lineRule="auto"/>
      </w:pPr>
      <w:r>
        <w:lastRenderedPageBreak/>
        <w:t># Function to detect driver version (Simulated)</w:t>
      </w:r>
    </w:p>
    <w:p w:rsidR="00804595" w:rsidRDefault="00804595" w:rsidP="00A621CC">
      <w:pPr>
        <w:spacing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detect_driver_</w:t>
      </w:r>
      <w:proofErr w:type="gramStart"/>
      <w:r>
        <w:t>version</w:t>
      </w:r>
      <w:proofErr w:type="spellEnd"/>
      <w:r>
        <w:t>(</w:t>
      </w:r>
      <w:proofErr w:type="spellStart"/>
      <w:proofErr w:type="gramEnd"/>
      <w:r>
        <w:t>driver_type</w:t>
      </w:r>
      <w:proofErr w:type="spellEnd"/>
      <w:r>
        <w:t xml:space="preserve">: </w:t>
      </w:r>
      <w:proofErr w:type="spellStart"/>
      <w:r>
        <w:t>str</w:t>
      </w:r>
      <w:proofErr w:type="spellEnd"/>
      <w:r>
        <w:t>):</w:t>
      </w:r>
    </w:p>
    <w:p w:rsidR="00804595" w:rsidRDefault="00804595" w:rsidP="00A621CC">
      <w:pPr>
        <w:spacing w:line="240" w:lineRule="auto"/>
      </w:pPr>
      <w:r>
        <w:t xml:space="preserve">    if </w:t>
      </w:r>
      <w:proofErr w:type="spellStart"/>
      <w:r>
        <w:t>driver_type</w:t>
      </w:r>
      <w:proofErr w:type="spellEnd"/>
      <w:r>
        <w:t xml:space="preserve"> == "old":</w:t>
      </w:r>
    </w:p>
    <w:p w:rsidR="00804595" w:rsidRDefault="00804595" w:rsidP="00A621CC">
      <w:pPr>
        <w:spacing w:line="240" w:lineRule="auto"/>
      </w:pPr>
      <w:r>
        <w:t xml:space="preserve">        return </w:t>
      </w:r>
      <w:proofErr w:type="spellStart"/>
      <w:proofErr w:type="gramStart"/>
      <w:r>
        <w:t>OldDriver</w:t>
      </w:r>
      <w:proofErr w:type="spellEnd"/>
      <w:r>
        <w:t>(</w:t>
      </w:r>
      <w:proofErr w:type="gramEnd"/>
      <w:r>
        <w:t>)</w:t>
      </w:r>
    </w:p>
    <w:p w:rsidR="00804595" w:rsidRDefault="00804595" w:rsidP="00A621CC">
      <w:pPr>
        <w:spacing w:line="240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driver_type</w:t>
      </w:r>
      <w:proofErr w:type="spellEnd"/>
      <w:r>
        <w:t xml:space="preserve"> == "new":</w:t>
      </w:r>
    </w:p>
    <w:p w:rsidR="00804595" w:rsidRDefault="00804595" w:rsidP="00A621CC">
      <w:pPr>
        <w:spacing w:line="240" w:lineRule="auto"/>
      </w:pPr>
      <w:r>
        <w:t xml:space="preserve">        return </w:t>
      </w:r>
      <w:proofErr w:type="spellStart"/>
      <w:proofErr w:type="gramStart"/>
      <w:r>
        <w:t>NewDriver</w:t>
      </w:r>
      <w:proofErr w:type="spellEnd"/>
      <w:r>
        <w:t>(</w:t>
      </w:r>
      <w:proofErr w:type="gramEnd"/>
      <w:r>
        <w:t>)</w:t>
      </w:r>
    </w:p>
    <w:p w:rsidR="00804595" w:rsidRDefault="00804595" w:rsidP="00A621CC">
      <w:pPr>
        <w:spacing w:line="240" w:lineRule="auto"/>
      </w:pPr>
      <w:r>
        <w:t xml:space="preserve">    else:</w:t>
      </w:r>
    </w:p>
    <w:p w:rsidR="00804595" w:rsidRDefault="00804595" w:rsidP="00A621CC">
      <w:pPr>
        <w:spacing w:line="240" w:lineRule="auto"/>
      </w:pPr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"Unknown driver type!")</w:t>
      </w:r>
    </w:p>
    <w:p w:rsidR="00804595" w:rsidRDefault="00804595" w:rsidP="00A621CC">
      <w:pPr>
        <w:spacing w:line="240" w:lineRule="auto"/>
      </w:pPr>
    </w:p>
    <w:p w:rsidR="00804595" w:rsidRDefault="00804595" w:rsidP="00A621CC">
      <w:pPr>
        <w:spacing w:line="240" w:lineRule="auto"/>
      </w:pPr>
      <w:r>
        <w:t># Simulate software running with backward compatibility for old drivers</w:t>
      </w:r>
    </w:p>
    <w:p w:rsidR="00804595" w:rsidRDefault="00804595" w:rsidP="00A621CC">
      <w:pPr>
        <w:spacing w:line="240" w:lineRule="auto"/>
      </w:pPr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:rsidR="00804595" w:rsidRDefault="00804595" w:rsidP="00A621CC">
      <w:pPr>
        <w:spacing w:line="240" w:lineRule="auto"/>
      </w:pPr>
      <w:r>
        <w:t xml:space="preserve">    # Simulate detecting an old driver</w:t>
      </w:r>
    </w:p>
    <w:p w:rsidR="00804595" w:rsidRDefault="00804595" w:rsidP="00A621CC">
      <w:pPr>
        <w:spacing w:line="240" w:lineRule="auto"/>
      </w:pPr>
      <w:r>
        <w:t xml:space="preserve">    </w:t>
      </w:r>
      <w:proofErr w:type="spellStart"/>
      <w:r>
        <w:t>driver_type</w:t>
      </w:r>
      <w:proofErr w:type="spellEnd"/>
      <w:r>
        <w:t xml:space="preserve"> = "old</w:t>
      </w:r>
      <w:proofErr w:type="gramStart"/>
      <w:r>
        <w:t>"  #</w:t>
      </w:r>
      <w:proofErr w:type="gramEnd"/>
      <w:r>
        <w:t xml:space="preserve"> This could be dynamic in real-world applications</w:t>
      </w:r>
    </w:p>
    <w:p w:rsidR="00804595" w:rsidRDefault="00804595" w:rsidP="00A621CC">
      <w:pPr>
        <w:spacing w:line="240" w:lineRule="auto"/>
      </w:pPr>
      <w:r>
        <w:t xml:space="preserve">    driver = </w:t>
      </w:r>
      <w:proofErr w:type="spellStart"/>
      <w:r>
        <w:t>detect_driver_version</w:t>
      </w:r>
      <w:proofErr w:type="spellEnd"/>
      <w:r>
        <w:t>(</w:t>
      </w:r>
      <w:proofErr w:type="spellStart"/>
      <w:r>
        <w:t>driver_type</w:t>
      </w:r>
      <w:proofErr w:type="spellEnd"/>
      <w:r>
        <w:t>)</w:t>
      </w:r>
    </w:p>
    <w:p w:rsidR="00804595" w:rsidRDefault="00804595" w:rsidP="00A621CC">
      <w:pPr>
        <w:spacing w:line="240" w:lineRule="auto"/>
      </w:pPr>
      <w:r>
        <w:t xml:space="preserve">    </w:t>
      </w:r>
    </w:p>
    <w:p w:rsidR="00804595" w:rsidRDefault="00804595" w:rsidP="00A621CC">
      <w:pPr>
        <w:spacing w:line="240" w:lineRule="auto"/>
      </w:pPr>
      <w:r>
        <w:t xml:space="preserve">    # If old driver, wrap it with an adapter for backward compatibility</w:t>
      </w:r>
    </w:p>
    <w:p w:rsidR="00804595" w:rsidRDefault="00804595" w:rsidP="00A621CC">
      <w:pPr>
        <w:spacing w:line="240" w:lineRule="auto"/>
      </w:pPr>
      <w:r>
        <w:t xml:space="preserve">    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 xml:space="preserve">driver, </w:t>
      </w:r>
      <w:proofErr w:type="spellStart"/>
      <w:r>
        <w:t>OldDriver</w:t>
      </w:r>
      <w:proofErr w:type="spellEnd"/>
      <w:r>
        <w:t>):</w:t>
      </w:r>
    </w:p>
    <w:p w:rsidR="00804595" w:rsidRDefault="00804595" w:rsidP="00A621CC">
      <w:pPr>
        <w:spacing w:line="240" w:lineRule="auto"/>
      </w:pPr>
      <w:r>
        <w:t xml:space="preserve">        driver = </w:t>
      </w:r>
      <w:proofErr w:type="spellStart"/>
      <w:r>
        <w:t>OldDriverAdapter</w:t>
      </w:r>
      <w:proofErr w:type="spellEnd"/>
      <w:r>
        <w:t>(driver)</w:t>
      </w:r>
    </w:p>
    <w:p w:rsidR="00804595" w:rsidRDefault="00804595" w:rsidP="00A621CC">
      <w:pPr>
        <w:spacing w:line="240" w:lineRule="auto"/>
      </w:pPr>
      <w:r>
        <w:t xml:space="preserve">    </w:t>
      </w:r>
    </w:p>
    <w:p w:rsidR="00804595" w:rsidRDefault="00804595" w:rsidP="00A621CC">
      <w:pPr>
        <w:spacing w:line="240" w:lineRule="auto"/>
      </w:pPr>
      <w:r>
        <w:t xml:space="preserve">    # Initialize the device manager with the compatible driver</w:t>
      </w:r>
    </w:p>
    <w:p w:rsidR="00804595" w:rsidRDefault="00804595" w:rsidP="00A621CC">
      <w:pPr>
        <w:spacing w:line="240" w:lineRule="auto"/>
      </w:pPr>
      <w:r>
        <w:t xml:space="preserve">    </w:t>
      </w:r>
      <w:proofErr w:type="spellStart"/>
      <w:r>
        <w:t>device_manager</w:t>
      </w:r>
      <w:proofErr w:type="spellEnd"/>
      <w:r>
        <w:t xml:space="preserve"> = </w:t>
      </w:r>
      <w:proofErr w:type="spellStart"/>
      <w:r>
        <w:t>DeviceManager</w:t>
      </w:r>
      <w:proofErr w:type="spellEnd"/>
      <w:r>
        <w:t>(driver)</w:t>
      </w:r>
    </w:p>
    <w:p w:rsidR="00804595" w:rsidRDefault="00804595" w:rsidP="00A621CC">
      <w:pPr>
        <w:spacing w:line="240" w:lineRule="auto"/>
      </w:pPr>
      <w:r>
        <w:t xml:space="preserve">    </w:t>
      </w:r>
    </w:p>
    <w:p w:rsidR="00804595" w:rsidRDefault="00804595" w:rsidP="00A621CC">
      <w:pPr>
        <w:spacing w:line="240" w:lineRule="auto"/>
      </w:pPr>
      <w:r>
        <w:t xml:space="preserve">    # Check device status and send data</w:t>
      </w:r>
    </w:p>
    <w:p w:rsidR="00804595" w:rsidRDefault="00804595" w:rsidP="00A621CC">
      <w:pPr>
        <w:spacing w:line="240" w:lineRule="auto"/>
      </w:pPr>
      <w:r>
        <w:t xml:space="preserve">    </w:t>
      </w:r>
      <w:proofErr w:type="spellStart"/>
      <w:r>
        <w:t>device_</w:t>
      </w:r>
      <w:proofErr w:type="gramStart"/>
      <w:r>
        <w:t>manager.check</w:t>
      </w:r>
      <w:proofErr w:type="gramEnd"/>
      <w:r>
        <w:t>_device_status</w:t>
      </w:r>
      <w:proofErr w:type="spellEnd"/>
      <w:r>
        <w:t>()</w:t>
      </w:r>
    </w:p>
    <w:p w:rsidR="00804595" w:rsidRDefault="00804595" w:rsidP="00A621CC">
      <w:pPr>
        <w:spacing w:line="240" w:lineRule="auto"/>
      </w:pPr>
      <w:r>
        <w:t xml:space="preserve">    </w:t>
      </w:r>
      <w:proofErr w:type="spellStart"/>
      <w:r>
        <w:t>device_</w:t>
      </w:r>
      <w:proofErr w:type="gramStart"/>
      <w:r>
        <w:t>manager.send</w:t>
      </w:r>
      <w:proofErr w:type="gramEnd"/>
      <w:r>
        <w:t>_device_data</w:t>
      </w:r>
      <w:proofErr w:type="spellEnd"/>
      <w:r>
        <w:t>("Test Data")</w:t>
      </w:r>
    </w:p>
    <w:p w:rsidR="00804595" w:rsidRDefault="00804595" w:rsidP="00A621CC">
      <w:pPr>
        <w:spacing w:line="240" w:lineRule="auto"/>
      </w:pPr>
    </w:p>
    <w:p w:rsidR="00804595" w:rsidRDefault="00804595" w:rsidP="00A621CC">
      <w:pPr>
        <w:spacing w:line="240" w:lineRule="auto"/>
      </w:pPr>
      <w:r>
        <w:t xml:space="preserve">    # Now, let's simulate running with a new driver</w:t>
      </w:r>
    </w:p>
    <w:p w:rsidR="00804595" w:rsidRDefault="00804595" w:rsidP="00A621CC">
      <w:pPr>
        <w:spacing w:line="240" w:lineRule="auto"/>
      </w:pPr>
      <w:r>
        <w:lastRenderedPageBreak/>
        <w:t xml:space="preserve">    </w:t>
      </w:r>
      <w:proofErr w:type="spellStart"/>
      <w:r>
        <w:t>driver_type</w:t>
      </w:r>
      <w:proofErr w:type="spellEnd"/>
      <w:r>
        <w:t xml:space="preserve"> = "new"</w:t>
      </w:r>
    </w:p>
    <w:p w:rsidR="00804595" w:rsidRDefault="00804595" w:rsidP="00A621CC">
      <w:pPr>
        <w:spacing w:line="240" w:lineRule="auto"/>
      </w:pPr>
      <w:r>
        <w:t xml:space="preserve">    driver = </w:t>
      </w:r>
      <w:proofErr w:type="spellStart"/>
      <w:r>
        <w:t>detect_driver_version</w:t>
      </w:r>
      <w:proofErr w:type="spellEnd"/>
      <w:r>
        <w:t>(</w:t>
      </w:r>
      <w:proofErr w:type="spellStart"/>
      <w:r>
        <w:t>driver_type</w:t>
      </w:r>
      <w:proofErr w:type="spellEnd"/>
      <w:r>
        <w:t>)</w:t>
      </w:r>
    </w:p>
    <w:p w:rsidR="00804595" w:rsidRDefault="00804595" w:rsidP="00A621CC">
      <w:pPr>
        <w:spacing w:line="240" w:lineRule="auto"/>
      </w:pPr>
      <w:r>
        <w:t xml:space="preserve">    </w:t>
      </w:r>
    </w:p>
    <w:p w:rsidR="00804595" w:rsidRDefault="00804595" w:rsidP="00A621CC">
      <w:pPr>
        <w:spacing w:line="240" w:lineRule="auto"/>
      </w:pPr>
      <w:r>
        <w:t xml:space="preserve">    # Initialize the device manager with the new driver</w:t>
      </w:r>
    </w:p>
    <w:p w:rsidR="00804595" w:rsidRDefault="00804595" w:rsidP="00A621CC">
      <w:pPr>
        <w:spacing w:line="240" w:lineRule="auto"/>
      </w:pPr>
      <w:r>
        <w:t xml:space="preserve">    </w:t>
      </w:r>
      <w:proofErr w:type="spellStart"/>
      <w:r>
        <w:t>device_manager</w:t>
      </w:r>
      <w:proofErr w:type="spellEnd"/>
      <w:r>
        <w:t xml:space="preserve"> = </w:t>
      </w:r>
      <w:proofErr w:type="spellStart"/>
      <w:r>
        <w:t>DeviceManager</w:t>
      </w:r>
      <w:proofErr w:type="spellEnd"/>
      <w:r>
        <w:t>(driver)</w:t>
      </w:r>
    </w:p>
    <w:p w:rsidR="00804595" w:rsidRDefault="00804595" w:rsidP="00A621CC">
      <w:pPr>
        <w:spacing w:line="240" w:lineRule="auto"/>
      </w:pPr>
      <w:r>
        <w:t xml:space="preserve">    </w:t>
      </w:r>
    </w:p>
    <w:p w:rsidR="00804595" w:rsidRDefault="00804595" w:rsidP="00A621CC">
      <w:pPr>
        <w:spacing w:line="240" w:lineRule="auto"/>
      </w:pPr>
      <w:r>
        <w:t xml:space="preserve">    # Check device status and send data</w:t>
      </w:r>
    </w:p>
    <w:p w:rsidR="00804595" w:rsidRDefault="00804595" w:rsidP="00A621CC">
      <w:pPr>
        <w:spacing w:line="240" w:lineRule="auto"/>
      </w:pPr>
      <w:r>
        <w:t xml:space="preserve">    </w:t>
      </w:r>
      <w:proofErr w:type="spellStart"/>
      <w:r>
        <w:t>device_</w:t>
      </w:r>
      <w:proofErr w:type="gramStart"/>
      <w:r>
        <w:t>manager.check</w:t>
      </w:r>
      <w:proofErr w:type="gramEnd"/>
      <w:r>
        <w:t>_device_status</w:t>
      </w:r>
      <w:proofErr w:type="spellEnd"/>
      <w:r>
        <w:t>()</w:t>
      </w:r>
    </w:p>
    <w:p w:rsidR="00804595" w:rsidRDefault="00804595" w:rsidP="00A621CC">
      <w:pPr>
        <w:spacing w:line="240" w:lineRule="auto"/>
      </w:pPr>
      <w:r>
        <w:t xml:space="preserve">    </w:t>
      </w:r>
      <w:proofErr w:type="spellStart"/>
      <w:r>
        <w:t>device_</w:t>
      </w:r>
      <w:proofErr w:type="gramStart"/>
      <w:r>
        <w:t>manager.send</w:t>
      </w:r>
      <w:proofErr w:type="gramEnd"/>
      <w:r>
        <w:t>_device_data</w:t>
      </w:r>
      <w:proofErr w:type="spellEnd"/>
      <w:r>
        <w:t>("Test Data")</w:t>
      </w:r>
    </w:p>
    <w:p w:rsidR="00804595" w:rsidRDefault="00804595" w:rsidP="00A621CC">
      <w:pPr>
        <w:spacing w:line="240" w:lineRule="auto"/>
      </w:pPr>
    </w:p>
    <w:p w:rsidR="00804595" w:rsidRDefault="00804595" w:rsidP="00A621CC">
      <w:pPr>
        <w:spacing w:line="240" w:lineRule="auto"/>
      </w:pPr>
      <w:r>
        <w:t>if __name__ == "__main__":</w:t>
      </w:r>
    </w:p>
    <w:p w:rsidR="00D63768" w:rsidRDefault="00804595" w:rsidP="00A621CC">
      <w:pPr>
        <w:spacing w:line="240" w:lineRule="auto"/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:rsidR="00804595" w:rsidRDefault="00804595" w:rsidP="00804595"/>
    <w:p w:rsidR="00804595" w:rsidRDefault="00804595" w:rsidP="00804595"/>
    <w:p w:rsidR="00804595" w:rsidRDefault="00804595" w:rsidP="00804595"/>
    <w:p w:rsidR="00804595" w:rsidRDefault="00804595" w:rsidP="00804595"/>
    <w:p w:rsidR="00804595" w:rsidRDefault="00804595" w:rsidP="00804595">
      <w:pPr>
        <w:rPr>
          <w:b/>
        </w:rPr>
      </w:pPr>
      <w:r w:rsidRPr="00804595">
        <w:rPr>
          <w:b/>
        </w:rPr>
        <w:t>OUTPUT:</w:t>
      </w:r>
    </w:p>
    <w:p w:rsidR="00804595" w:rsidRDefault="00804595" w:rsidP="00804595">
      <w:pPr>
        <w:rPr>
          <w:b/>
        </w:rPr>
      </w:pPr>
    </w:p>
    <w:p w:rsidR="00804595" w:rsidRPr="00804595" w:rsidRDefault="00804595" w:rsidP="00804595">
      <w:pPr>
        <w:rPr>
          <w:b/>
        </w:rPr>
      </w:pPr>
      <w:r w:rsidRPr="00804595">
        <w:rPr>
          <w:b/>
        </w:rPr>
        <w:t>Using adapter to initialize the old driver...</w:t>
      </w:r>
    </w:p>
    <w:p w:rsidR="00804595" w:rsidRPr="00804595" w:rsidRDefault="00804595" w:rsidP="00804595">
      <w:pPr>
        <w:rPr>
          <w:b/>
        </w:rPr>
      </w:pPr>
      <w:r w:rsidRPr="00804595">
        <w:rPr>
          <w:b/>
        </w:rPr>
        <w:t>Initializing old driver using legacy methods...</w:t>
      </w:r>
    </w:p>
    <w:p w:rsidR="00804595" w:rsidRPr="00804595" w:rsidRDefault="00804595" w:rsidP="00804595">
      <w:pPr>
        <w:rPr>
          <w:b/>
        </w:rPr>
      </w:pPr>
      <w:r w:rsidRPr="00804595">
        <w:rPr>
          <w:b/>
        </w:rPr>
        <w:t>Device Status: Old Driver Status</w:t>
      </w:r>
    </w:p>
    <w:p w:rsidR="00804595" w:rsidRPr="00804595" w:rsidRDefault="00804595" w:rsidP="00804595">
      <w:pPr>
        <w:rPr>
          <w:b/>
        </w:rPr>
      </w:pPr>
      <w:r w:rsidRPr="00804595">
        <w:rPr>
          <w:b/>
        </w:rPr>
        <w:t>Sending data via old driver: Test Data</w:t>
      </w:r>
    </w:p>
    <w:p w:rsidR="00804595" w:rsidRPr="00804595" w:rsidRDefault="00804595" w:rsidP="00804595">
      <w:pPr>
        <w:rPr>
          <w:b/>
        </w:rPr>
      </w:pPr>
      <w:r w:rsidRPr="00804595">
        <w:rPr>
          <w:b/>
        </w:rPr>
        <w:t>Initializing new driver using modern methods...</w:t>
      </w:r>
    </w:p>
    <w:p w:rsidR="00804595" w:rsidRPr="00804595" w:rsidRDefault="00804595" w:rsidP="00804595">
      <w:pPr>
        <w:rPr>
          <w:b/>
        </w:rPr>
      </w:pPr>
      <w:r w:rsidRPr="00804595">
        <w:rPr>
          <w:b/>
        </w:rPr>
        <w:t>Device Status: New Driver Status</w:t>
      </w:r>
    </w:p>
    <w:p w:rsidR="00804595" w:rsidRPr="00804595" w:rsidRDefault="00804595" w:rsidP="00804595">
      <w:pPr>
        <w:rPr>
          <w:b/>
        </w:rPr>
      </w:pPr>
      <w:r w:rsidRPr="00804595">
        <w:rPr>
          <w:b/>
        </w:rPr>
        <w:t>Sending data via new driver: Test Data</w:t>
      </w:r>
    </w:p>
    <w:p w:rsidR="0046696E" w:rsidRPr="0046696E" w:rsidRDefault="0046696E" w:rsidP="00CF7F9A">
      <w:pPr>
        <w:rPr>
          <w:rFonts w:asciiTheme="majorHAnsi" w:eastAsiaTheme="majorEastAsia" w:hAnsiTheme="majorHAnsi" w:cstheme="majorBidi"/>
          <w:color w:val="000000" w:themeColor="text1"/>
          <w:sz w:val="32"/>
        </w:rPr>
      </w:pPr>
    </w:p>
    <w:p w:rsidR="002C74C0" w:rsidRDefault="00EF3064"/>
    <w:sectPr w:rsidR="002C74C0" w:rsidSect="00567C15">
      <w:footerReference w:type="default" r:id="rId9"/>
      <w:pgSz w:w="12240" w:h="15840"/>
      <w:pgMar w:top="1728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9BE" w:rsidRDefault="009729BE" w:rsidP="00C6554A">
      <w:pPr>
        <w:spacing w:before="0" w:after="0" w:line="240" w:lineRule="auto"/>
      </w:pPr>
      <w:r>
        <w:separator/>
      </w:r>
    </w:p>
  </w:endnote>
  <w:endnote w:type="continuationSeparator" w:id="0">
    <w:p w:rsidR="009729BE" w:rsidRDefault="009729BE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EF3064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9BE" w:rsidRDefault="009729BE" w:rsidP="00C6554A">
      <w:pPr>
        <w:spacing w:before="0" w:after="0" w:line="240" w:lineRule="auto"/>
      </w:pPr>
      <w:r>
        <w:separator/>
      </w:r>
    </w:p>
  </w:footnote>
  <w:footnote w:type="continuationSeparator" w:id="0">
    <w:p w:rsidR="009729BE" w:rsidRDefault="009729BE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5DB46B9"/>
    <w:multiLevelType w:val="multilevel"/>
    <w:tmpl w:val="C2F0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CDF4B18"/>
    <w:multiLevelType w:val="multilevel"/>
    <w:tmpl w:val="5A98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D02ED8"/>
    <w:multiLevelType w:val="multilevel"/>
    <w:tmpl w:val="9028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175C52"/>
    <w:multiLevelType w:val="multilevel"/>
    <w:tmpl w:val="E7A8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7861D2"/>
    <w:multiLevelType w:val="multilevel"/>
    <w:tmpl w:val="0E32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645D0B"/>
    <w:multiLevelType w:val="multilevel"/>
    <w:tmpl w:val="4E5C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FF827EB"/>
    <w:multiLevelType w:val="multilevel"/>
    <w:tmpl w:val="3714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B92A02"/>
    <w:multiLevelType w:val="multilevel"/>
    <w:tmpl w:val="7EB4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9E27EB"/>
    <w:multiLevelType w:val="multilevel"/>
    <w:tmpl w:val="19CC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9D0D8A"/>
    <w:multiLevelType w:val="multilevel"/>
    <w:tmpl w:val="58505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627430"/>
    <w:multiLevelType w:val="multilevel"/>
    <w:tmpl w:val="55EC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7C1744"/>
    <w:multiLevelType w:val="multilevel"/>
    <w:tmpl w:val="6670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3557E2"/>
    <w:multiLevelType w:val="multilevel"/>
    <w:tmpl w:val="9CA05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8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9"/>
  </w:num>
  <w:num w:numId="18">
    <w:abstractNumId w:val="22"/>
  </w:num>
  <w:num w:numId="19">
    <w:abstractNumId w:val="23"/>
  </w:num>
  <w:num w:numId="20">
    <w:abstractNumId w:val="11"/>
  </w:num>
  <w:num w:numId="21">
    <w:abstractNumId w:val="17"/>
  </w:num>
  <w:num w:numId="22">
    <w:abstractNumId w:val="16"/>
  </w:num>
  <w:num w:numId="23">
    <w:abstractNumId w:val="25"/>
  </w:num>
  <w:num w:numId="24">
    <w:abstractNumId w:val="14"/>
  </w:num>
  <w:num w:numId="25">
    <w:abstractNumId w:val="20"/>
  </w:num>
  <w:num w:numId="26">
    <w:abstractNumId w:val="24"/>
  </w:num>
  <w:num w:numId="27">
    <w:abstractNumId w:val="15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9BE"/>
    <w:rsid w:val="00131A1A"/>
    <w:rsid w:val="001C3001"/>
    <w:rsid w:val="002554CD"/>
    <w:rsid w:val="00293B83"/>
    <w:rsid w:val="002A3E31"/>
    <w:rsid w:val="002B4294"/>
    <w:rsid w:val="002F40DA"/>
    <w:rsid w:val="00333D0D"/>
    <w:rsid w:val="004060B5"/>
    <w:rsid w:val="00446574"/>
    <w:rsid w:val="00464D5B"/>
    <w:rsid w:val="0046696E"/>
    <w:rsid w:val="004C049F"/>
    <w:rsid w:val="004F6351"/>
    <w:rsid w:val="005000E2"/>
    <w:rsid w:val="005377A7"/>
    <w:rsid w:val="00567C15"/>
    <w:rsid w:val="00614AB2"/>
    <w:rsid w:val="006A09A6"/>
    <w:rsid w:val="006A3CE7"/>
    <w:rsid w:val="006A5066"/>
    <w:rsid w:val="006B6E31"/>
    <w:rsid w:val="006D5808"/>
    <w:rsid w:val="00730DBC"/>
    <w:rsid w:val="00734A3C"/>
    <w:rsid w:val="00804595"/>
    <w:rsid w:val="008718A9"/>
    <w:rsid w:val="0088059C"/>
    <w:rsid w:val="009729BE"/>
    <w:rsid w:val="009B3DC4"/>
    <w:rsid w:val="00A028BA"/>
    <w:rsid w:val="00A1324F"/>
    <w:rsid w:val="00A50FD6"/>
    <w:rsid w:val="00A621CC"/>
    <w:rsid w:val="00AD75B8"/>
    <w:rsid w:val="00B35FBB"/>
    <w:rsid w:val="00B64B33"/>
    <w:rsid w:val="00BF0FEA"/>
    <w:rsid w:val="00BF69D8"/>
    <w:rsid w:val="00C54AFE"/>
    <w:rsid w:val="00C6369E"/>
    <w:rsid w:val="00C6554A"/>
    <w:rsid w:val="00C8196B"/>
    <w:rsid w:val="00CF7F9A"/>
    <w:rsid w:val="00D63768"/>
    <w:rsid w:val="00ED7C44"/>
    <w:rsid w:val="00EF3064"/>
    <w:rsid w:val="00F653C3"/>
    <w:rsid w:val="00FF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3E8AC"/>
  <w15:chartTrackingRefBased/>
  <w15:docId w15:val="{757CDA1A-81A7-410C-B7BC-EA83D9BC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Strong">
    <w:name w:val="Strong"/>
    <w:basedOn w:val="DefaultParagraphFont"/>
    <w:uiPriority w:val="22"/>
    <w:qFormat/>
    <w:rsid w:val="00C819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5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7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22-bse-073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C0745-0568-453C-89BA-4F332B925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11</TotalTime>
  <Pages>9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SP22-BSE-073</dc:creator>
  <cp:keywords/>
  <dc:description/>
  <cp:lastModifiedBy>SP22-BSE-073</cp:lastModifiedBy>
  <cp:revision>11</cp:revision>
  <dcterms:created xsi:type="dcterms:W3CDTF">2024-12-31T06:37:00Z</dcterms:created>
  <dcterms:modified xsi:type="dcterms:W3CDTF">2024-12-31T06:47:00Z</dcterms:modified>
</cp:coreProperties>
</file>